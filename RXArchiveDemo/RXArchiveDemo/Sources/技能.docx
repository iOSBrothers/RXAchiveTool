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184664" w:rsidRPr="00EA2778" w14:paraId="49B92B44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79"/>
            </w:tblGrid>
            <w:tr w:rsidR="00184664" w:rsidRPr="00EA2778" w14:paraId="2584C61B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14:paraId="2B1A9640" w14:textId="77777777" w:rsidR="00184664" w:rsidRPr="00EA2778" w:rsidRDefault="00AD097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CE5A53C0F813D44C8FD28A695240AA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072DC4D0E31A244EA344AADF2C3C4F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02D3D1" w14:textId="77777777" w:rsidR="00184664" w:rsidRPr="00EA2778" w:rsidRDefault="00184664" w:rsidP="00CC7AD0">
                      <w:pPr>
                        <w:pStyle w:val="3"/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说明你的特长。是什么让你与众不同？使用自己的语言进行表述—而非行话。</w:t>
                      </w:r>
                    </w:p>
                  </w:sdtContent>
                </w:sdt>
              </w:tc>
            </w:tr>
            <w:tr w:rsidR="00184664" w:rsidRPr="00EA2778" w14:paraId="1894A9C9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1B0B0BA" w14:textId="77777777" w:rsidR="00184664" w:rsidRPr="00EA2778" w:rsidRDefault="00AD097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D13522FF9D63464D916298241865BA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14:paraId="2278D53F" w14:textId="77777777" w:rsidR="00184664" w:rsidRPr="00EA2778" w:rsidRDefault="00AD0973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："/>
                      <w:tag w:val="输入职务："/>
                      <w:id w:val="287256568"/>
                      <w:placeholder>
                        <w:docPart w:val="5260A3F092B575459498A2DEA28571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公司："/>
                      <w:tag w:val="输入公司："/>
                      <w:id w:val="1443026557"/>
                      <w:placeholder>
                        <w:docPart w:val="7911F39565E4C84AB09ED50E2B8036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公司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500858531"/>
                      <w:placeholder>
                        <w:docPart w:val="7548147991DF9B44AB3C205B507DD2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36AB7F102679344F84108E628EC1E44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099872A" w14:textId="77777777" w:rsidR="00184664" w:rsidRPr="00EA2778" w:rsidRDefault="0025618C" w:rsidP="00CC7AD0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5618C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p w14:paraId="6CE30F5A" w14:textId="77777777" w:rsidR="00184664" w:rsidRPr="00EA2778" w:rsidRDefault="00AD0973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："/>
                      <w:tag w:val="输入职务："/>
                      <w:id w:val="-1144666139"/>
                      <w:placeholder>
                        <w:docPart w:val="564ABD22344F624C95DAB61322465E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公司："/>
                      <w:tag w:val="输入公司："/>
                      <w:id w:val="376904949"/>
                      <w:placeholder>
                        <w:docPart w:val="6D635EA06706524C8B0D83DA446DA6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公司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918368268"/>
                      <w:placeholder>
                        <w:docPart w:val="629D112A05976C46B82E51FA7061BBD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763961407"/>
                    <w:placeholder>
                      <w:docPart w:val="3C5C48D7F3C6B246B668C2AF04DCA10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DD0D945" w14:textId="77777777" w:rsidR="00184664" w:rsidRPr="00EA2778" w:rsidRDefault="00184664" w:rsidP="00CC7AD0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  <w:p w14:paraId="302C035C" w14:textId="77777777" w:rsidR="00184664" w:rsidRPr="00EA2778" w:rsidRDefault="00AD097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994350C534DBA442B9D954DFA05B80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2389AB5A" w14:textId="77777777" w:rsidR="00184664" w:rsidRPr="00EA2778" w:rsidRDefault="00AD0973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位："/>
                      <w:tag w:val="输入学位："/>
                      <w:id w:val="634905938"/>
                      <w:placeholder>
                        <w:docPart w:val="7094D57108AF5D44B0F26436F01FE5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获得日期："/>
                      <w:tag w:val="输入获得日期："/>
                      <w:id w:val="-719983892"/>
                      <w:placeholder>
                        <w:docPart w:val="620459BA205DBF4EB4A7B75FF64446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获得日期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校："/>
                      <w:tag w:val="输入学校："/>
                      <w:id w:val="-104814593"/>
                      <w:placeholder>
                        <w:docPart w:val="E13F59CF86F09D41AC84C83B586408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sdtContent>
                  </w:sdt>
                </w:p>
                <w:p w14:paraId="737F67BF" w14:textId="77777777" w:rsidR="00184664" w:rsidRPr="00EA2778" w:rsidRDefault="00AD0973" w:rsidP="00CC7AD0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2EA2BE46E70B5A40B006842C8BE841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33E17" w:rsidRPr="00733E17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  <w:p w14:paraId="79BBF23C" w14:textId="77777777" w:rsidR="00184664" w:rsidRPr="00EA2778" w:rsidRDefault="00AD0973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位："/>
                      <w:tag w:val="输入学位："/>
                      <w:id w:val="-498652053"/>
                      <w:placeholder>
                        <w:docPart w:val="B01E485199EA204A93431FAFB2D6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获得日期："/>
                      <w:tag w:val="输入获得日期："/>
                      <w:id w:val="1470554791"/>
                      <w:placeholder>
                        <w:docPart w:val="F769A521902BA1409725F14EC47AFD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获得日期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校："/>
                      <w:tag w:val="输入学校："/>
                      <w:id w:val="2085479820"/>
                      <w:placeholder>
                        <w:docPart w:val="19EE75AAEA32F748A0A0434F316B8F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sdtContent>
                  </w:sdt>
                </w:p>
                <w:p w14:paraId="3A48DEB5" w14:textId="77777777" w:rsidR="004670DD" w:rsidRPr="00EA2778" w:rsidRDefault="00AD0973" w:rsidP="004670D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1546364347"/>
                      <w:placeholder>
                        <w:docPart w:val="9C9C96BFA486F646A390BB0E530E7B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在功能区的“开始”选项卡上，查看“样式”，单击即可应用所需格式。</w:t>
                      </w:r>
                    </w:sdtContent>
                  </w:sdt>
                </w:p>
              </w:tc>
            </w:tr>
          </w:tbl>
          <w:p w14:paraId="1A424A4E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274"/>
            </w:tblGrid>
            <w:tr w:rsidR="00184664" w:rsidRPr="00EA2778" w14:paraId="02532BFB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7C295458" w14:textId="77777777" w:rsidR="00184664" w:rsidRPr="00EA2778" w:rsidRDefault="00AD097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9E0B73340D0DE44ACFB2D9A0DC16A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5895B525" w14:textId="77777777" w:rsidR="00184664" w:rsidRPr="00EA2778" w:rsidRDefault="00AD0973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6E7A3139E78D2240B5944BF9C78007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若要开始，请单击占位符文本并开始键入。保持简洁：一两个句子即可。</w:t>
                      </w:r>
                    </w:sdtContent>
                  </w:sdt>
                </w:p>
              </w:tc>
            </w:tr>
            <w:tr w:rsidR="00184664" w:rsidRPr="00EA2778" w14:paraId="4F6F8EE1" w14:textId="77777777" w:rsidTr="0021093E">
              <w:trPr>
                <w:trHeight w:hRule="exact" w:val="371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1777"/>
                    <w:gridCol w:w="1777"/>
                  </w:tblGrid>
                  <w:tr w:rsidR="00184664" w:rsidRPr="00EA2778" w14:paraId="3FB5216C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4BCAE000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AD602E5" wp14:editId="4F39C303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532FB0D" id="_x7ec4__x0020_322" o:spid="_x0000_s1026" alt="电子邮件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A3KIzQKQwAAGI3AAAOAAAAAAAAAAAAAAAAACwCAABkcnMvZTJvRG9jLnhtbFBLAQIt&#10;ABQABgAIAAAAIQBoRxvQ2AAAAAMBAAAPAAAAAAAAAAAAAAAAAIEOAABkcnMvZG93bnJldi54bWxQ&#10;SwUGAAAAAAQABADzAAAAhg8AAAAA&#10;">
                                  <v:oval id="_x692d__x5706__x5f62__x0020_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_x4efb__x610f__x591a__x8fb9__x5f62__x0020_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41003319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FB304A" wp14:editId="40787DCB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6A30168" id="_x7ec4__x0020_303" o:spid="_x0000_s1026" alt="电话图标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">
                                  <v:oval id="_x692d__x5706__x5f62__x0020_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_x4efb__x610f__x591a__x8fb9__x5f62__x0020_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14:paraId="37217F4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22CFEFD2" w14:textId="77777777" w:rsidR="00184664" w:rsidRPr="00EA2778" w:rsidRDefault="00AD0973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电子邮件："/>
                            <w:tag w:val="电子邮件："/>
                            <w:id w:val="1159736844"/>
                            <w:placeholder>
                              <w:docPart w:val="3BC74F36C36F484FA5DCD142D055B694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电子邮件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1E301EFD" w14:textId="77777777" w:rsidR="00184664" w:rsidRPr="00EA2778" w:rsidRDefault="00AD0973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电话："/>
                            <w:tag w:val="电话："/>
                            <w:id w:val="2067829428"/>
                            <w:placeholder>
                              <w:docPart w:val="4BC5C63C247F4C49A0FD701260C0A02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电话</w:t>
                            </w:r>
                          </w:sdtContent>
                        </w:sdt>
                      </w:p>
                    </w:tc>
                  </w:tr>
                  <w:tr w:rsidR="00184664" w:rsidRPr="00EA2778" w14:paraId="51ADE961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1B1C25C1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7EB8C6" wp14:editId="3D837094">
                                  <wp:extent cx="329184" cy="329184"/>
                                  <wp:effectExtent l="0" t="0" r="0" b="0"/>
                                  <wp:docPr id="9" name="组 321" descr="LinkedIn 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椭圆形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任意多边形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7413FBC" id="_x7ec4__x0020_321" o:spid="_x0000_s1026" alt="LinkedIn 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">
                                  <v:oval id="_x692d__x5706__x5f62__x0020_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_x4efb__x610f__x591a__x8fb9__x5f62__x0020_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21E10C9F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</w:p>
                    </w:tc>
                  </w:tr>
                  <w:tr w:rsidR="00184664" w:rsidRPr="00EA2778" w14:paraId="7DD3046A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17DF223B" w14:textId="77777777" w:rsidR="00184664" w:rsidRPr="00EA2778" w:rsidRDefault="00AD0973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LinkedIn URL："/>
                            <w:tag w:val="LinkedIn URL："/>
                            <w:id w:val="-1457020033"/>
                            <w:placeholder>
                              <w:docPart w:val="7B4200B64319EA4C97BB81DB41C63DE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6630EBCD" w14:textId="77777777" w:rsidR="00184664" w:rsidRPr="00EA2778" w:rsidRDefault="00184664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</w:p>
                    </w:tc>
                  </w:tr>
                </w:tbl>
                <w:p w14:paraId="235D5AC2" w14:textId="77777777" w:rsidR="00184664" w:rsidRPr="00EA2778" w:rsidRDefault="00AD0973" w:rsidP="00CC7AD0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D3DA1F9388B6F046B80BB5F9C79349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2425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链接其他属性： 项目组合/网站/博客</w:t>
                      </w:r>
                    </w:sdtContent>
                  </w:sdt>
                </w:p>
              </w:tc>
            </w:tr>
            <w:tr w:rsidR="00184664" w:rsidRPr="00EA2778" w14:paraId="3865116A" w14:textId="77777777" w:rsidTr="0021093E">
              <w:trPr>
                <w:trHeight w:val="304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5C935BE" w14:textId="77777777" w:rsidR="00184664" w:rsidRPr="00EA2778" w:rsidRDefault="00AD097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D9F49D1B80633A40A1D1A360CADE7F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D3EF53E7AC5E0B4CAB586E7ACC63848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31F71FF" w14:textId="77777777" w:rsidR="004670DD" w:rsidRPr="00EA2778" w:rsidRDefault="00184664" w:rsidP="004670DD">
                      <w:pPr>
                        <w:pStyle w:val="3"/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你是否曾管理过俱乐部团队、为最喜爱的慈善团体带领过项目，或编辑过校报？请尽情描述可阐释你领导能力的经历。</w:t>
                      </w:r>
                    </w:p>
                  </w:sdtContent>
                </w:sdt>
              </w:tc>
            </w:tr>
          </w:tbl>
          <w:p w14:paraId="1859D7D1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5FBDAE56" w14:textId="77777777" w:rsidR="00BA68C1" w:rsidRPr="00EA2778" w:rsidRDefault="00BA68C1" w:rsidP="004670DD">
      <w:pPr>
        <w:pStyle w:val="a9"/>
        <w:rPr>
          <w:rFonts w:ascii="Microsoft YaHei UI" w:eastAsia="Microsoft YaHei UI" w:hAnsi="Microsoft YaHei UI"/>
        </w:rPr>
      </w:pPr>
    </w:p>
    <w:sectPr w:rsidR="00BA68C1" w:rsidRPr="00EA2778" w:rsidSect="000255E3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ED0AE" w14:textId="77777777" w:rsidR="00AD0973" w:rsidRDefault="00AD0973" w:rsidP="008B2920">
      <w:pPr>
        <w:spacing w:after="0" w:line="240" w:lineRule="auto"/>
      </w:pPr>
      <w:r>
        <w:separator/>
      </w:r>
    </w:p>
  </w:endnote>
  <w:endnote w:type="continuationSeparator" w:id="0">
    <w:p w14:paraId="337C52B3" w14:textId="77777777" w:rsidR="00AD0973" w:rsidRDefault="00AD097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389FE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252F6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D3AE1" w14:textId="77777777" w:rsidR="00AD0973" w:rsidRDefault="00AD0973" w:rsidP="008B2920">
      <w:pPr>
        <w:spacing w:after="0" w:line="240" w:lineRule="auto"/>
      </w:pPr>
      <w:r>
        <w:separator/>
      </w:r>
    </w:p>
  </w:footnote>
  <w:footnote w:type="continuationSeparator" w:id="0">
    <w:p w14:paraId="78ACF304" w14:textId="77777777" w:rsidR="00AD0973" w:rsidRDefault="00AD097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322"/>
    </w:tblGrid>
    <w:tr w:rsidR="00A85B6F" w14:paraId="268E75FD" w14:textId="77777777" w:rsidTr="00142F58">
      <w:sdt>
        <w:sdtPr>
          <w:rPr>
            <w:rFonts w:ascii="Microsoft YaHei UI" w:eastAsia="Microsoft YaHei UI" w:hAnsi="Microsoft YaHei UI"/>
            <w:color w:val="auto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4F3104B5" w14:textId="77777777" w:rsidR="00A85B6F" w:rsidRDefault="001C4024" w:rsidP="00A85B6F">
              <w:pPr>
                <w:pStyle w:val="1"/>
              </w:pPr>
              <w:r>
                <w:rPr>
                  <w:rFonts w:ascii="Microsoft YaHei UI" w:eastAsia="Microsoft YaHei UI" w:hAnsi="Microsoft YaHei UI" w:hint="eastAsia"/>
                  <w:color w:val="auto"/>
                  <w:lang w:val="zh-CN" w:bidi="zh-CN"/>
                </w:rPr>
                <w:t>Microsoft Office 用户</w:t>
              </w:r>
            </w:p>
          </w:tc>
        </w:sdtContent>
      </w:sdt>
    </w:tr>
    <w:tr w:rsidR="00142F58" w14:paraId="3DC824F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2512368" w14:textId="77777777" w:rsidR="00142F58" w:rsidRDefault="00142F58" w:rsidP="00142F58"/>
      </w:tc>
    </w:tr>
  </w:tbl>
  <w:p w14:paraId="423F3647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24"/>
    <w:rsid w:val="000243D1"/>
    <w:rsid w:val="000255E3"/>
    <w:rsid w:val="00057F04"/>
    <w:rsid w:val="000A378C"/>
    <w:rsid w:val="0010042F"/>
    <w:rsid w:val="00135C2C"/>
    <w:rsid w:val="00142F58"/>
    <w:rsid w:val="00153ED4"/>
    <w:rsid w:val="00184664"/>
    <w:rsid w:val="001C4024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33E17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2425"/>
    <w:rsid w:val="00AC5D83"/>
    <w:rsid w:val="00AD0973"/>
    <w:rsid w:val="00B15938"/>
    <w:rsid w:val="00B67DB0"/>
    <w:rsid w:val="00BA68C1"/>
    <w:rsid w:val="00BD34A5"/>
    <w:rsid w:val="00BD5EFB"/>
    <w:rsid w:val="00BE2D6E"/>
    <w:rsid w:val="00C252F6"/>
    <w:rsid w:val="00C343C8"/>
    <w:rsid w:val="00C35EFB"/>
    <w:rsid w:val="00C73037"/>
    <w:rsid w:val="00D2689C"/>
    <w:rsid w:val="00D97FFA"/>
    <w:rsid w:val="00DF6A6F"/>
    <w:rsid w:val="00E20402"/>
    <w:rsid w:val="00E27B07"/>
    <w:rsid w:val="00E928A3"/>
    <w:rsid w:val="00EA2778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B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rx/Library/Containers/com.microsoft.Word/Data/Library/Caches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5A53C0F813D44C8FD28A695240AA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FC2A12-AC32-9943-902C-D315293CE97D}"/>
      </w:docPartPr>
      <w:docPartBody>
        <w:p w:rsidR="00000000" w:rsidRDefault="007C3BCA">
          <w:pPr>
            <w:pStyle w:val="CE5A53C0F813D44C8FD28A695240AA4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072DC4D0E31A244EA344AADF2C3C4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8B69AD-29E6-DA49-87F7-2022BC407B45}"/>
      </w:docPartPr>
      <w:docPartBody>
        <w:p w:rsidR="00000000" w:rsidRDefault="007C3BCA">
          <w:pPr>
            <w:pStyle w:val="072DC4D0E31A244EA344AADF2C3C4F0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说明你的特长。是什么让你与众不同？使用自己的语言进行表述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D13522FF9D63464D916298241865BA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C74129-440F-8A41-95DD-ACFA362708E5}"/>
      </w:docPartPr>
      <w:docPartBody>
        <w:p w:rsidR="00000000" w:rsidRDefault="007C3BCA">
          <w:pPr>
            <w:pStyle w:val="D13522FF9D63464D916298241865BA18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5260A3F092B575459498A2DEA28571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34329-34E6-8148-8B9B-4C259A427BD9}"/>
      </w:docPartPr>
      <w:docPartBody>
        <w:p w:rsidR="00000000" w:rsidRDefault="007C3BCA">
          <w:pPr>
            <w:pStyle w:val="5260A3F092B575459498A2DEA2857153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职务</w:t>
          </w:r>
        </w:p>
      </w:docPartBody>
    </w:docPart>
    <w:docPart>
      <w:docPartPr>
        <w:name w:val="7911F39565E4C84AB09ED50E2B803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94C091-0E4C-BB46-8EE7-39C36E5AEB49}"/>
      </w:docPartPr>
      <w:docPartBody>
        <w:p w:rsidR="00000000" w:rsidRDefault="007C3BCA">
          <w:pPr>
            <w:pStyle w:val="7911F39565E4C84AB09ED50E2B8036FA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7548147991DF9B44AB3C205B507DD2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8E750F-AD18-8E4D-BE39-A0CBF5F2A46D}"/>
      </w:docPartPr>
      <w:docPartBody>
        <w:p w:rsidR="00000000" w:rsidRDefault="007C3BCA">
          <w:pPr>
            <w:pStyle w:val="7548147991DF9B44AB3C205B507DD2E8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36AB7F102679344F84108E628EC1E4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1FAB30-6983-204B-8508-EC18098A004B}"/>
      </w:docPartPr>
      <w:docPartBody>
        <w:p w:rsidR="00000000" w:rsidRDefault="007C3BCA">
          <w:pPr>
            <w:pStyle w:val="36AB7F102679344F84108E628EC1E446"/>
          </w:pP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564ABD22344F624C95DAB61322465E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74AB12-F6FC-E048-9368-DA5019020955}"/>
      </w:docPartPr>
      <w:docPartBody>
        <w:p w:rsidR="00000000" w:rsidRDefault="007C3BCA">
          <w:pPr>
            <w:pStyle w:val="564ABD22344F624C95DAB61322465EE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职务</w:t>
          </w:r>
        </w:p>
      </w:docPartBody>
    </w:docPart>
    <w:docPart>
      <w:docPartPr>
        <w:name w:val="6D635EA06706524C8B0D83DA446DA6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EA67BF-3992-B745-B871-4F3FD82D2E26}"/>
      </w:docPartPr>
      <w:docPartBody>
        <w:p w:rsidR="00000000" w:rsidRDefault="007C3BCA">
          <w:pPr>
            <w:pStyle w:val="6D635EA06706524C8B0D83DA446DA694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629D112A05976C46B82E51FA7061B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0D9B72-1CA7-0A40-9727-A6F1770FC24F}"/>
      </w:docPartPr>
      <w:docPartBody>
        <w:p w:rsidR="00000000" w:rsidRDefault="007C3BCA">
          <w:pPr>
            <w:pStyle w:val="629D112A05976C46B82E51FA7061BBD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3C5C48D7F3C6B246B668C2AF04DCA1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5DBB04-5811-2D41-9B8F-53D70F65CC81}"/>
      </w:docPartPr>
      <w:docPartBody>
        <w:p w:rsidR="00000000" w:rsidRDefault="007C3BCA">
          <w:pPr>
            <w:pStyle w:val="3C5C48D7F3C6B246B668C2AF04DCA10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994350C534DBA442B9D954DFA05B80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A32A97-D81A-4149-A946-5F80148C7ACC}"/>
      </w:docPartPr>
      <w:docPartBody>
        <w:p w:rsidR="00000000" w:rsidRDefault="007C3BCA">
          <w:pPr>
            <w:pStyle w:val="994350C534DBA442B9D954DFA05B8075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7094D57108AF5D44B0F26436F01FE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C0531-8641-C94D-A981-148559A469DA}"/>
      </w:docPartPr>
      <w:docPartBody>
        <w:p w:rsidR="00000000" w:rsidRDefault="007C3BCA">
          <w:pPr>
            <w:pStyle w:val="7094D57108AF5D44B0F26436F01FE56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学位</w:t>
          </w:r>
        </w:p>
      </w:docPartBody>
    </w:docPart>
    <w:docPart>
      <w:docPartPr>
        <w:name w:val="620459BA205DBF4EB4A7B75FF6444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1E455-31ED-954B-B08D-794EAC4365DE}"/>
      </w:docPartPr>
      <w:docPartBody>
        <w:p w:rsidR="00000000" w:rsidRDefault="007C3BCA">
          <w:pPr>
            <w:pStyle w:val="620459BA205DBF4EB4A7B75FF6444653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E13F59CF86F09D41AC84C83B586408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4C9F41-4CB5-534E-A383-D6DBA48B7FAE}"/>
      </w:docPartPr>
      <w:docPartBody>
        <w:p w:rsidR="00000000" w:rsidRDefault="007C3BCA">
          <w:pPr>
            <w:pStyle w:val="E13F59CF86F09D41AC84C83B586408E3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2EA2BE46E70B5A40B006842C8BE84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60C8BE-F76B-DB43-B3C8-307291DF35BD}"/>
      </w:docPartPr>
      <w:docPartBody>
        <w:p w:rsidR="00000000" w:rsidRDefault="007C3BCA">
          <w:pPr>
            <w:pStyle w:val="2EA2BE46E70B5A40B006842C8BE84159"/>
          </w:pP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B01E485199EA204A93431FAFB2D602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1480B4-D663-6449-8BD5-F5CACC770314}"/>
      </w:docPartPr>
      <w:docPartBody>
        <w:p w:rsidR="00000000" w:rsidRDefault="007C3BCA">
          <w:pPr>
            <w:pStyle w:val="B01E485199EA204A93431FAFB2D60269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学位</w:t>
          </w:r>
        </w:p>
      </w:docPartBody>
    </w:docPart>
    <w:docPart>
      <w:docPartPr>
        <w:name w:val="F769A521902BA1409725F14EC47AFD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FC546-4824-5D46-BC8E-F16B705AAABF}"/>
      </w:docPartPr>
      <w:docPartBody>
        <w:p w:rsidR="00000000" w:rsidRDefault="007C3BCA">
          <w:pPr>
            <w:pStyle w:val="F769A521902BA1409725F14EC47AFDB1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19EE75AAEA32F748A0A0434F316B8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0529F-0FE0-3243-842C-B02576E44786}"/>
      </w:docPartPr>
      <w:docPartBody>
        <w:p w:rsidR="00000000" w:rsidRDefault="007C3BCA">
          <w:pPr>
            <w:pStyle w:val="19EE75AAEA32F748A0A0434F316B8F61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9C9C96BFA486F646A390BB0E530E7B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98078-2BCC-734B-9929-A51CD83242E0}"/>
      </w:docPartPr>
      <w:docPartBody>
        <w:p w:rsidR="00000000" w:rsidRDefault="007C3BCA">
          <w:pPr>
            <w:pStyle w:val="9C9C96BFA486F646A390BB0E530E7B5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在功能区的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“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开始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”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选项卡上，查看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“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样式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”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，单击即可应用所需格式。</w:t>
          </w:r>
        </w:p>
      </w:docPartBody>
    </w:docPart>
    <w:docPart>
      <w:docPartPr>
        <w:name w:val="69E0B73340D0DE44ACFB2D9A0DC16A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8A269A-8BF6-7C4F-9C02-343C4EB63945}"/>
      </w:docPartPr>
      <w:docPartBody>
        <w:p w:rsidR="00000000" w:rsidRDefault="007C3BCA">
          <w:pPr>
            <w:pStyle w:val="69E0B73340D0DE44ACFB2D9A0DC16AE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6E7A3139E78D2240B5944BF9C78007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DD166-4AB4-7541-A275-34A4A74AE2D7}"/>
      </w:docPartPr>
      <w:docPartBody>
        <w:p w:rsidR="00000000" w:rsidRDefault="007C3BCA">
          <w:pPr>
            <w:pStyle w:val="6E7A3139E78D2240B5944BF9C780077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3BC74F36C36F484FA5DCD142D055B6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67477-A48A-6145-82AF-17CD9437486B}"/>
      </w:docPartPr>
      <w:docPartBody>
        <w:p w:rsidR="00000000" w:rsidRDefault="007C3BCA">
          <w:pPr>
            <w:pStyle w:val="3BC74F36C36F484FA5DCD142D055B694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电子邮件</w:t>
          </w:r>
        </w:p>
      </w:docPartBody>
    </w:docPart>
    <w:docPart>
      <w:docPartPr>
        <w:name w:val="4BC5C63C247F4C49A0FD701260C0A0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75934-E7E7-464F-9D67-7C3BEEED6FC2}"/>
      </w:docPartPr>
      <w:docPartBody>
        <w:p w:rsidR="00000000" w:rsidRDefault="007C3BCA">
          <w:pPr>
            <w:pStyle w:val="4BC5C63C247F4C49A0FD701260C0A025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电话</w:t>
          </w:r>
        </w:p>
      </w:docPartBody>
    </w:docPart>
    <w:docPart>
      <w:docPartPr>
        <w:name w:val="7B4200B64319EA4C97BB81DB41C63D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AEF581-9CD6-3D44-AD22-70F3BE88FDBF}"/>
      </w:docPartPr>
      <w:docPartBody>
        <w:p w:rsidR="00000000" w:rsidRDefault="007C3BCA">
          <w:pPr>
            <w:pStyle w:val="7B4200B64319EA4C97BB81DB41C63DE5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D3DA1F9388B6F046B80BB5F9C7934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BEB104-250D-8B4A-AB6C-0FE33F9D28AC}"/>
      </w:docPartPr>
      <w:docPartBody>
        <w:p w:rsidR="00000000" w:rsidRDefault="007C3BCA">
          <w:pPr>
            <w:pStyle w:val="D3DA1F9388B6F046B80BB5F9C7934977"/>
          </w:pPr>
          <w:r>
            <w:rPr>
              <w:rFonts w:ascii="Microsoft YaHei UI" w:eastAsia="Microsoft YaHei UI" w:hAnsi="Microsoft YaHei UI"/>
              <w:lang w:val="zh-CN" w:bidi="zh-CN"/>
            </w:rPr>
            <w:t>链接其他属性：</w:t>
          </w:r>
          <w:r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>
            <w:rPr>
              <w:rFonts w:ascii="Microsoft YaHei UI" w:eastAsia="Microsoft YaHei UI" w:hAnsi="Microsoft YaHei UI"/>
              <w:lang w:val="zh-CN" w:bidi="zh-CN"/>
            </w:rPr>
            <w:t>项目组合</w:t>
          </w:r>
          <w:r>
            <w:rPr>
              <w:rFonts w:ascii="Microsoft YaHei UI" w:eastAsia="Microsoft YaHei UI" w:hAnsi="Microsoft YaHei UI"/>
              <w:lang w:val="zh-CN" w:bidi="zh-CN"/>
            </w:rPr>
            <w:t>/</w:t>
          </w:r>
          <w:r>
            <w:rPr>
              <w:rFonts w:ascii="Microsoft YaHei UI" w:eastAsia="Microsoft YaHei UI" w:hAnsi="Microsoft YaHei UI"/>
              <w:lang w:val="zh-CN" w:bidi="zh-CN"/>
            </w:rPr>
            <w:t>网站</w:t>
          </w:r>
          <w:r>
            <w:rPr>
              <w:rFonts w:ascii="Microsoft YaHei UI" w:eastAsia="Microsoft YaHei UI" w:hAnsi="Microsoft YaHei UI"/>
              <w:lang w:val="zh-CN" w:bidi="zh-CN"/>
            </w:rPr>
            <w:t>/</w:t>
          </w:r>
          <w:r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D9F49D1B80633A40A1D1A360CADE7F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3796E7-83CB-FA4B-8C2F-1BA392A9BA76}"/>
      </w:docPartPr>
      <w:docPartBody>
        <w:p w:rsidR="00000000" w:rsidRDefault="007C3BCA">
          <w:pPr>
            <w:pStyle w:val="D9F49D1B80633A40A1D1A360CADE7FF9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D3EF53E7AC5E0B4CAB586E7ACC6384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FAE3B1-0D3A-7F42-B834-8A7D40E61ED7}"/>
      </w:docPartPr>
      <w:docPartBody>
        <w:p w:rsidR="00000000" w:rsidRDefault="007C3BCA">
          <w:pPr>
            <w:pStyle w:val="D3EF53E7AC5E0B4CAB586E7ACC638489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CA"/>
    <w:rsid w:val="007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5A53C0F813D44C8FD28A695240AA4B">
    <w:name w:val="CE5A53C0F813D44C8FD28A695240AA4B"/>
    <w:pPr>
      <w:widowControl w:val="0"/>
      <w:jc w:val="both"/>
    </w:pPr>
  </w:style>
  <w:style w:type="paragraph" w:customStyle="1" w:styleId="072DC4D0E31A244EA344AADF2C3C4F06">
    <w:name w:val="072DC4D0E31A244EA344AADF2C3C4F06"/>
    <w:pPr>
      <w:widowControl w:val="0"/>
      <w:jc w:val="both"/>
    </w:pPr>
  </w:style>
  <w:style w:type="paragraph" w:customStyle="1" w:styleId="D13522FF9D63464D916298241865BA18">
    <w:name w:val="D13522FF9D63464D916298241865BA18"/>
    <w:pPr>
      <w:widowControl w:val="0"/>
      <w:jc w:val="both"/>
    </w:pPr>
  </w:style>
  <w:style w:type="paragraph" w:customStyle="1" w:styleId="5260A3F092B575459498A2DEA2857153">
    <w:name w:val="5260A3F092B575459498A2DEA2857153"/>
    <w:pPr>
      <w:widowControl w:val="0"/>
      <w:jc w:val="both"/>
    </w:pPr>
  </w:style>
  <w:style w:type="paragraph" w:customStyle="1" w:styleId="7911F39565E4C84AB09ED50E2B8036FA">
    <w:name w:val="7911F39565E4C84AB09ED50E2B8036FA"/>
    <w:pPr>
      <w:widowControl w:val="0"/>
      <w:jc w:val="both"/>
    </w:pPr>
  </w:style>
  <w:style w:type="paragraph" w:customStyle="1" w:styleId="7548147991DF9B44AB3C205B507DD2E8">
    <w:name w:val="7548147991DF9B44AB3C205B507DD2E8"/>
    <w:pPr>
      <w:widowControl w:val="0"/>
      <w:jc w:val="both"/>
    </w:pPr>
  </w:style>
  <w:style w:type="paragraph" w:customStyle="1" w:styleId="36AB7F102679344F84108E628EC1E446">
    <w:name w:val="36AB7F102679344F84108E628EC1E446"/>
    <w:pPr>
      <w:widowControl w:val="0"/>
      <w:jc w:val="both"/>
    </w:pPr>
  </w:style>
  <w:style w:type="paragraph" w:customStyle="1" w:styleId="564ABD22344F624C95DAB61322465EE0">
    <w:name w:val="564ABD22344F624C95DAB61322465EE0"/>
    <w:pPr>
      <w:widowControl w:val="0"/>
      <w:jc w:val="both"/>
    </w:pPr>
  </w:style>
  <w:style w:type="paragraph" w:customStyle="1" w:styleId="6D635EA06706524C8B0D83DA446DA694">
    <w:name w:val="6D635EA06706524C8B0D83DA446DA694"/>
    <w:pPr>
      <w:widowControl w:val="0"/>
      <w:jc w:val="both"/>
    </w:pPr>
  </w:style>
  <w:style w:type="paragraph" w:customStyle="1" w:styleId="629D112A05976C46B82E51FA7061BBDE">
    <w:name w:val="629D112A05976C46B82E51FA7061BBDE"/>
    <w:pPr>
      <w:widowControl w:val="0"/>
      <w:jc w:val="both"/>
    </w:pPr>
  </w:style>
  <w:style w:type="paragraph" w:customStyle="1" w:styleId="3C5C48D7F3C6B246B668C2AF04DCA100">
    <w:name w:val="3C5C48D7F3C6B246B668C2AF04DCA100"/>
    <w:pPr>
      <w:widowControl w:val="0"/>
      <w:jc w:val="both"/>
    </w:pPr>
  </w:style>
  <w:style w:type="paragraph" w:customStyle="1" w:styleId="994350C534DBA442B9D954DFA05B8075">
    <w:name w:val="994350C534DBA442B9D954DFA05B8075"/>
    <w:pPr>
      <w:widowControl w:val="0"/>
      <w:jc w:val="both"/>
    </w:pPr>
  </w:style>
  <w:style w:type="paragraph" w:customStyle="1" w:styleId="7094D57108AF5D44B0F26436F01FE56B">
    <w:name w:val="7094D57108AF5D44B0F26436F01FE56B"/>
    <w:pPr>
      <w:widowControl w:val="0"/>
      <w:jc w:val="both"/>
    </w:pPr>
  </w:style>
  <w:style w:type="paragraph" w:customStyle="1" w:styleId="620459BA205DBF4EB4A7B75FF6444653">
    <w:name w:val="620459BA205DBF4EB4A7B75FF6444653"/>
    <w:pPr>
      <w:widowControl w:val="0"/>
      <w:jc w:val="both"/>
    </w:pPr>
  </w:style>
  <w:style w:type="paragraph" w:customStyle="1" w:styleId="E13F59CF86F09D41AC84C83B586408E3">
    <w:name w:val="E13F59CF86F09D41AC84C83B586408E3"/>
    <w:pPr>
      <w:widowControl w:val="0"/>
      <w:jc w:val="both"/>
    </w:pPr>
  </w:style>
  <w:style w:type="paragraph" w:customStyle="1" w:styleId="2EA2BE46E70B5A40B006842C8BE84159">
    <w:name w:val="2EA2BE46E70B5A40B006842C8BE84159"/>
    <w:pPr>
      <w:widowControl w:val="0"/>
      <w:jc w:val="both"/>
    </w:pPr>
  </w:style>
  <w:style w:type="paragraph" w:customStyle="1" w:styleId="B01E485199EA204A93431FAFB2D60269">
    <w:name w:val="B01E485199EA204A93431FAFB2D60269"/>
    <w:pPr>
      <w:widowControl w:val="0"/>
      <w:jc w:val="both"/>
    </w:pPr>
  </w:style>
  <w:style w:type="paragraph" w:customStyle="1" w:styleId="F769A521902BA1409725F14EC47AFDB1">
    <w:name w:val="F769A521902BA1409725F14EC47AFDB1"/>
    <w:pPr>
      <w:widowControl w:val="0"/>
      <w:jc w:val="both"/>
    </w:pPr>
  </w:style>
  <w:style w:type="paragraph" w:customStyle="1" w:styleId="19EE75AAEA32F748A0A0434F316B8F61">
    <w:name w:val="19EE75AAEA32F748A0A0434F316B8F61"/>
    <w:pPr>
      <w:widowControl w:val="0"/>
      <w:jc w:val="both"/>
    </w:pPr>
  </w:style>
  <w:style w:type="paragraph" w:customStyle="1" w:styleId="9C9C96BFA486F646A390BB0E530E7B5B">
    <w:name w:val="9C9C96BFA486F646A390BB0E530E7B5B"/>
    <w:pPr>
      <w:widowControl w:val="0"/>
      <w:jc w:val="both"/>
    </w:pPr>
  </w:style>
  <w:style w:type="paragraph" w:customStyle="1" w:styleId="69E0B73340D0DE44ACFB2D9A0DC16AE6">
    <w:name w:val="69E0B73340D0DE44ACFB2D9A0DC16AE6"/>
    <w:pPr>
      <w:widowControl w:val="0"/>
      <w:jc w:val="both"/>
    </w:pPr>
  </w:style>
  <w:style w:type="paragraph" w:customStyle="1" w:styleId="6E7A3139E78D2240B5944BF9C780077B">
    <w:name w:val="6E7A3139E78D2240B5944BF9C780077B"/>
    <w:pPr>
      <w:widowControl w:val="0"/>
      <w:jc w:val="both"/>
    </w:pPr>
  </w:style>
  <w:style w:type="paragraph" w:customStyle="1" w:styleId="3BC74F36C36F484FA5DCD142D055B694">
    <w:name w:val="3BC74F36C36F484FA5DCD142D055B694"/>
    <w:pPr>
      <w:widowControl w:val="0"/>
      <w:jc w:val="both"/>
    </w:pPr>
  </w:style>
  <w:style w:type="paragraph" w:customStyle="1" w:styleId="4BC5C63C247F4C49A0FD701260C0A025">
    <w:name w:val="4BC5C63C247F4C49A0FD701260C0A025"/>
    <w:pPr>
      <w:widowControl w:val="0"/>
      <w:jc w:val="both"/>
    </w:pPr>
  </w:style>
  <w:style w:type="paragraph" w:customStyle="1" w:styleId="7B4200B64319EA4C97BB81DB41C63DE5">
    <w:name w:val="7B4200B64319EA4C97BB81DB41C63DE5"/>
    <w:pPr>
      <w:widowControl w:val="0"/>
      <w:jc w:val="both"/>
    </w:pPr>
  </w:style>
  <w:style w:type="paragraph" w:customStyle="1" w:styleId="D3DA1F9388B6F046B80BB5F9C7934977">
    <w:name w:val="D3DA1F9388B6F046B80BB5F9C7934977"/>
    <w:pPr>
      <w:widowControl w:val="0"/>
      <w:jc w:val="both"/>
    </w:pPr>
  </w:style>
  <w:style w:type="paragraph" w:customStyle="1" w:styleId="D9F49D1B80633A40A1D1A360CADE7FF9">
    <w:name w:val="D9F49D1B80633A40A1D1A360CADE7FF9"/>
    <w:pPr>
      <w:widowControl w:val="0"/>
      <w:jc w:val="both"/>
    </w:pPr>
  </w:style>
  <w:style w:type="paragraph" w:customStyle="1" w:styleId="D3EF53E7AC5E0B4CAB586E7ACC638489">
    <w:name w:val="D3EF53E7AC5E0B4CAB586E7ACC6384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0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2016-06-29T01:32:00Z</cp:lastPrinted>
  <dcterms:created xsi:type="dcterms:W3CDTF">2017-11-30T05:42:00Z</dcterms:created>
  <dcterms:modified xsi:type="dcterms:W3CDTF">2017-11-30T05:42:00Z</dcterms:modified>
</cp:coreProperties>
</file>